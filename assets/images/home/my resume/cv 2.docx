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7F456B11" w14:textId="77777777" w:rsidTr="00520791">
        <w:tc>
          <w:tcPr>
            <w:tcW w:w="5008" w:type="dxa"/>
            <w:vAlign w:val="bottom"/>
          </w:tcPr>
          <w:p w14:paraId="0C1AFFCF" w14:textId="77777777" w:rsidR="00C84833" w:rsidRDefault="007F3012" w:rsidP="00C84833">
            <w:pPr>
              <w:pStyle w:val="Title"/>
            </w:pPr>
            <w:r>
              <w:t>J</w:t>
            </w:r>
            <w:r w:rsidR="00DC65DD">
              <w:t>ames</w:t>
            </w:r>
          </w:p>
          <w:p w14:paraId="02D47215" w14:textId="77777777" w:rsidR="00DC65DD" w:rsidRDefault="00DC65DD" w:rsidP="00C84833">
            <w:pPr>
              <w:pStyle w:val="Title"/>
            </w:pPr>
            <w:r>
              <w:t>Mwaura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1AAF19C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B2946DA" w14:textId="1669C574" w:rsidR="004E2970" w:rsidRPr="009D0878" w:rsidRDefault="004E2970" w:rsidP="004E2970">
                  <w:pPr>
                    <w:pStyle w:val="ContactInfo"/>
                  </w:pP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98FEE0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8B21FB" wp14:editId="3AA3A44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ED29E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FAE2893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603C591" w14:textId="77777777" w:rsidR="00932D92" w:rsidRPr="009D0878" w:rsidRDefault="00DC65DD" w:rsidP="00932D92">
                  <w:pPr>
                    <w:pStyle w:val="ContactInfo"/>
                  </w:pPr>
                  <w:r>
                    <w:rPr>
                      <w:sz w:val="18"/>
                    </w:rPr>
                    <w:t>+254758686856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9BF019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E208A4" wp14:editId="2472550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9584A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74D7B9B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75753F6" w14:textId="77777777" w:rsidR="00932D92" w:rsidRPr="009D0878" w:rsidRDefault="00DC65DD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Jamesmwaura898@gmail.com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C3CE5EC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1355C30" wp14:editId="071E8B7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35C91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D8A1BDD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028BC04E" w14:textId="18266E9D" w:rsidR="00932D92" w:rsidRPr="009D0878" w:rsidRDefault="0083673E" w:rsidP="00932D92">
                  <w:pPr>
                    <w:pStyle w:val="ContactInfo"/>
                  </w:pPr>
                  <w:r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>
                    <w:object w:dxaOrig="1440" w:dyaOrig="1440" w14:anchorId="364673A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49.5pt;height:18pt" o:ole="">
                        <v:imagedata r:id="rId12" o:title=""/>
                      </v:shape>
                      <w:control r:id="rId13" w:name="DefaultOcxName" w:shapeid="_x0000_i1029"/>
                    </w:objec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65D1F6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D7EDAD" wp14:editId="2BC5E336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5A8C6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65BEAA4" w14:textId="77777777" w:rsidR="00D92B95" w:rsidRDefault="00D92B95" w:rsidP="0083673E">
            <w:pPr>
              <w:pStyle w:val="Header"/>
            </w:pPr>
          </w:p>
        </w:tc>
      </w:tr>
    </w:tbl>
    <w:p w14:paraId="2529750C" w14:textId="77777777" w:rsidR="00C43D65" w:rsidRPr="00520791" w:rsidRDefault="00520791" w:rsidP="00FF1889">
      <w:r>
        <w:t xml:space="preserve">I am a confident adaptable Individual in Information Technology niche, with practical hands-on computer maintenance, servicing, troubleshooting, and experience in user support &amp; system installation and configuration. Resourceful and proactive, I combine effective communication skills with detailed technical knowledge to identify &amp;troubleshooting IT issues and deliver a satisfactory outcome for the company whilst working alone or with a larger team. I am currently seeking an opportunity to further my career within the IT sector or any relevant sector. </w:t>
      </w:r>
      <w:r w:rsidR="007F3012" w:rsidRPr="008D31BD">
        <w:t>communication skills, high quality of work, driven and highly self-motivated</w:t>
      </w:r>
      <w:r>
        <w:t>.</w:t>
      </w:r>
    </w:p>
    <w:p w14:paraId="427C093A" w14:textId="77777777" w:rsidR="00FC19D8" w:rsidRDefault="0083673E" w:rsidP="00FC19D8">
      <w:pPr>
        <w:pStyle w:val="Heading1"/>
      </w:pPr>
      <w:sdt>
        <w:sdtPr>
          <w:alias w:val="Experience:"/>
          <w:tag w:val="Experience:"/>
          <w:id w:val="-898354009"/>
          <w:placeholder>
            <w:docPart w:val="ED352AC10A80475C9460D509C9378359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2B7AD4EE" w14:textId="77777777" w:rsidR="00FC19D8" w:rsidRPr="00906BEE" w:rsidRDefault="00FC19D8" w:rsidP="00FC19D8">
      <w:pPr>
        <w:pStyle w:val="Heading4"/>
      </w:pPr>
      <w:proofErr w:type="spellStart"/>
      <w:r>
        <w:t>Attache</w:t>
      </w:r>
      <w:proofErr w:type="spellEnd"/>
      <w:r w:rsidRPr="00906BEE">
        <w:t xml:space="preserve"> • </w:t>
      </w:r>
      <w:r>
        <w:t>Kenya National Bureau of Statistics</w:t>
      </w:r>
      <w:r w:rsidRPr="00906BEE">
        <w:t xml:space="preserve"> • </w:t>
      </w:r>
      <w:r>
        <w:t>Sept 1st</w:t>
      </w:r>
      <w:r w:rsidRPr="00906BEE">
        <w:t xml:space="preserve"> – </w:t>
      </w:r>
      <w:r>
        <w:t>Dec 10-2022</w:t>
      </w:r>
    </w:p>
    <w:p w14:paraId="224786A7" w14:textId="77777777" w:rsidR="00FC19D8" w:rsidRDefault="00FC19D8" w:rsidP="00FC19D8">
      <w:r>
        <w:rPr>
          <w:rFonts w:ascii="Segoe UI Symbol" w:hAnsi="Segoe UI Symbol" w:cs="Segoe UI Symbol"/>
        </w:rPr>
        <w:t>❖</w:t>
      </w:r>
      <w:r>
        <w:t xml:space="preserve"> Email support, setting up new user accounts and profiles &amp; updating email signatures.</w:t>
      </w:r>
    </w:p>
    <w:p w14:paraId="2D05867E" w14:textId="77777777" w:rsidR="00FC19D8" w:rsidRDefault="00FC19D8" w:rsidP="00FC19D8">
      <w:r>
        <w:rPr>
          <w:rFonts w:ascii="Segoe UI Symbol" w:hAnsi="Segoe UI Symbol" w:cs="Segoe UI Symbol"/>
        </w:rPr>
        <w:t>❖</w:t>
      </w:r>
      <w:r>
        <w:t xml:space="preserve"> Installation, configuration, and maintaining computer system.</w:t>
      </w:r>
    </w:p>
    <w:p w14:paraId="480550BC" w14:textId="77777777" w:rsidR="00FC19D8" w:rsidRDefault="00FC19D8" w:rsidP="00FC19D8">
      <w:r>
        <w:rPr>
          <w:rFonts w:ascii="Segoe UI Symbol" w:hAnsi="Segoe UI Symbol" w:cs="Segoe UI Symbol"/>
        </w:rPr>
        <w:t>❖</w:t>
      </w:r>
      <w:r>
        <w:t xml:space="preserve"> Proactively assist in backup &amp;amp; recovery operations by assisting in</w:t>
      </w:r>
    </w:p>
    <w:p w14:paraId="0EF728A6" w14:textId="77777777" w:rsidR="00FC19D8" w:rsidRDefault="00FC19D8" w:rsidP="00FC19D8">
      <w:r>
        <w:t>maintaining &amp;amp; monitoring backup equipment and data.</w:t>
      </w:r>
    </w:p>
    <w:p w14:paraId="3ADF0E72" w14:textId="77777777" w:rsidR="00FC19D8" w:rsidRDefault="00FC19D8" w:rsidP="00FC19D8">
      <w:r>
        <w:rPr>
          <w:rFonts w:ascii="Segoe UI Symbol" w:hAnsi="Segoe UI Symbol" w:cs="Segoe UI Symbol"/>
        </w:rPr>
        <w:t>❖</w:t>
      </w:r>
      <w:r>
        <w:t xml:space="preserve"> Establishing a good working relationship with clients and other</w:t>
      </w:r>
    </w:p>
    <w:p w14:paraId="1A39F05A" w14:textId="77777777" w:rsidR="00FC19D8" w:rsidRDefault="00FC19D8" w:rsidP="00FC19D8">
      <w:r>
        <w:t>professionals, such as software developers.</w:t>
      </w:r>
    </w:p>
    <w:p w14:paraId="3BC6645E" w14:textId="77777777" w:rsidR="00FC19D8" w:rsidRDefault="00FC19D8" w:rsidP="00D413F9">
      <w:r>
        <w:rPr>
          <w:rFonts w:ascii="Segoe UI Symbol" w:hAnsi="Segoe UI Symbol" w:cs="Segoe UI Symbol"/>
        </w:rPr>
        <w:t>❖</w:t>
      </w:r>
      <w:r>
        <w:t xml:space="preserve"> Social Media Management.</w:t>
      </w:r>
    </w:p>
    <w:p w14:paraId="4505426A" w14:textId="77777777" w:rsidR="00FC19D8" w:rsidRPr="00906BEE" w:rsidRDefault="00FC19D8" w:rsidP="00FC19D8">
      <w:pPr>
        <w:pStyle w:val="Heading4"/>
      </w:pPr>
      <w:proofErr w:type="spellStart"/>
      <w:r>
        <w:t>cyber shop</w:t>
      </w:r>
      <w:proofErr w:type="spellEnd"/>
      <w:r>
        <w:t xml:space="preserve"> assistant</w:t>
      </w:r>
      <w:r w:rsidRPr="00906BEE">
        <w:t xml:space="preserve"> • </w:t>
      </w:r>
      <w:proofErr w:type="spellStart"/>
      <w:r>
        <w:t>bluink</w:t>
      </w:r>
      <w:proofErr w:type="spellEnd"/>
      <w:r w:rsidRPr="00906BEE">
        <w:t xml:space="preserve"> • </w:t>
      </w:r>
      <w:r>
        <w:t>30/JAN/2023</w:t>
      </w:r>
      <w:r w:rsidRPr="00906BEE">
        <w:t xml:space="preserve"> </w:t>
      </w:r>
      <w:proofErr w:type="gramStart"/>
      <w:r w:rsidRPr="00906BEE">
        <w:t xml:space="preserve">– </w:t>
      </w:r>
      <w:r>
        <w:t xml:space="preserve"> 20</w:t>
      </w:r>
      <w:proofErr w:type="gramEnd"/>
      <w:r>
        <w:t>/MAR/2023</w:t>
      </w:r>
    </w:p>
    <w:p w14:paraId="75D1B54B" w14:textId="77777777" w:rsidR="00FC19D8" w:rsidRDefault="00FC19D8" w:rsidP="00FC19D8">
      <w:r>
        <w:t> Improved in computer skills, management and social skills within the period I</w:t>
      </w:r>
    </w:p>
    <w:p w14:paraId="092507D1" w14:textId="77777777" w:rsidR="00FC19D8" w:rsidRDefault="00FC19D8" w:rsidP="00FC19D8">
      <w:r>
        <w:t>was employed.</w:t>
      </w:r>
    </w:p>
    <w:p w14:paraId="6CA9A348" w14:textId="77777777" w:rsidR="00FC19D8" w:rsidRDefault="00FC19D8" w:rsidP="00FC19D8">
      <w:r>
        <w:t> Established a good relationship with my clients and workmates for</w:t>
      </w:r>
    </w:p>
    <w:p w14:paraId="42E9F080" w14:textId="77777777" w:rsidR="00FC19D8" w:rsidRDefault="00FC19D8" w:rsidP="00FC19D8">
      <w:r>
        <w:t>efficient and smooth working conditions.</w:t>
      </w:r>
    </w:p>
    <w:p w14:paraId="23BC3558" w14:textId="77777777" w:rsidR="00FC19D8" w:rsidRDefault="00FC19D8" w:rsidP="00FC19D8">
      <w:r>
        <w:t> Knowledge of what is needed in terms of being employed and managing or</w:t>
      </w:r>
    </w:p>
    <w:p w14:paraId="06573874" w14:textId="77777777" w:rsidR="00FC19D8" w:rsidRDefault="00FC19D8" w:rsidP="00FC19D8">
      <w:r>
        <w:t>resources on a regular basis.</w:t>
      </w:r>
    </w:p>
    <w:p w14:paraId="5B1D788E" w14:textId="77777777" w:rsidR="00FC19D8" w:rsidRDefault="00FC19D8" w:rsidP="00FC19D8">
      <w:r>
        <w:t xml:space="preserve"> Improved my leadership skills as </w:t>
      </w:r>
      <w:proofErr w:type="spellStart"/>
      <w:r>
        <w:t>i</w:t>
      </w:r>
      <w:proofErr w:type="spellEnd"/>
      <w:r>
        <w:t xml:space="preserve"> was assigned to guide employees on what</w:t>
      </w:r>
    </w:p>
    <w:p w14:paraId="14A6C531" w14:textId="77777777" w:rsidR="00FC19D8" w:rsidRDefault="00FC19D8" w:rsidP="00FC19D8">
      <w:r>
        <w:t>is needed of them by the employer.</w:t>
      </w:r>
    </w:p>
    <w:p w14:paraId="5CE7A7F7" w14:textId="77777777" w:rsidR="00FC19D8" w:rsidRDefault="00FC19D8" w:rsidP="00D413F9"/>
    <w:p w14:paraId="3E238D4A" w14:textId="77777777" w:rsidR="00FC19D8" w:rsidRDefault="00FC19D8" w:rsidP="00FC19D8">
      <w:pPr>
        <w:pStyle w:val="Heading4"/>
      </w:pPr>
      <w:r>
        <w:lastRenderedPageBreak/>
        <w:t>FREELANCE PHOTOGRAPHER</w:t>
      </w:r>
      <w:r w:rsidRPr="00906BEE">
        <w:t xml:space="preserve"> • </w:t>
      </w:r>
      <w:r>
        <w:t>FREELANCING</w:t>
      </w:r>
      <w:r w:rsidRPr="00906BEE">
        <w:t xml:space="preserve"> • </w:t>
      </w:r>
      <w:r>
        <w:t>01/JAN/2019</w:t>
      </w:r>
      <w:proofErr w:type="gramStart"/>
      <w:r w:rsidRPr="00906BEE">
        <w:t xml:space="preserve">– </w:t>
      </w:r>
      <w:r>
        <w:t xml:space="preserve"> PRESENT</w:t>
      </w:r>
      <w:proofErr w:type="gramEnd"/>
    </w:p>
    <w:p w14:paraId="74F0328F" w14:textId="77777777" w:rsidR="00FC19D8" w:rsidRDefault="00FC19D8" w:rsidP="00FC19D8"/>
    <w:p w14:paraId="3DD0A09E" w14:textId="77777777" w:rsidR="00FC19D8" w:rsidRDefault="00FC19D8" w:rsidP="00FC19D8">
      <w:r>
        <w:rPr>
          <w:rFonts w:ascii="Segoe UI Symbol" w:hAnsi="Segoe UI Symbol" w:cs="Segoe UI Symbol"/>
        </w:rPr>
        <w:t>❖</w:t>
      </w:r>
      <w:r>
        <w:t xml:space="preserve"> Improved equipment maintenance and safety standards by 10%, hence</w:t>
      </w:r>
    </w:p>
    <w:p w14:paraId="07AEB33B" w14:textId="77777777" w:rsidR="00FC19D8" w:rsidRDefault="00FC19D8" w:rsidP="00FC19D8">
      <w:r>
        <w:t>resulting in a reduction in maintenance costs.</w:t>
      </w:r>
    </w:p>
    <w:p w14:paraId="541E8C24" w14:textId="77777777" w:rsidR="00FC19D8" w:rsidRDefault="00FC19D8" w:rsidP="00FC19D8">
      <w:r>
        <w:rPr>
          <w:rFonts w:ascii="Segoe UI Symbol" w:hAnsi="Segoe UI Symbol" w:cs="Segoe UI Symbol"/>
        </w:rPr>
        <w:t>❖</w:t>
      </w:r>
      <w:r>
        <w:t xml:space="preserve"> In-depth knowledge of editing and working with advanced photography</w:t>
      </w:r>
    </w:p>
    <w:p w14:paraId="32F31347" w14:textId="77777777" w:rsidR="00FC19D8" w:rsidRDefault="00FC19D8" w:rsidP="00FC19D8">
      <w:r>
        <w:t>tools and equipment.</w:t>
      </w:r>
    </w:p>
    <w:p w14:paraId="3237483C" w14:textId="77777777" w:rsidR="00FC19D8" w:rsidRDefault="00FC19D8" w:rsidP="00FC19D8">
      <w:r>
        <w:rPr>
          <w:rFonts w:ascii="Segoe UI Symbol" w:hAnsi="Segoe UI Symbol" w:cs="Segoe UI Symbol"/>
        </w:rPr>
        <w:t>❖</w:t>
      </w:r>
      <w:r>
        <w:t xml:space="preserve"> Competent in capturing high-quality images and videos.</w:t>
      </w:r>
    </w:p>
    <w:p w14:paraId="0DDAFD8B" w14:textId="77777777" w:rsidR="00FC19D8" w:rsidRDefault="00FC19D8" w:rsidP="00D413F9">
      <w:r>
        <w:rPr>
          <w:rFonts w:ascii="Segoe UI Symbol" w:hAnsi="Segoe UI Symbol" w:cs="Segoe UI Symbol"/>
        </w:rPr>
        <w:t>❖</w:t>
      </w:r>
      <w:r>
        <w:t xml:space="preserve"> Organizing materials for photoshoots while displaying confidence discipline and professionalism at all times.</w:t>
      </w:r>
    </w:p>
    <w:p w14:paraId="253D6583" w14:textId="77777777" w:rsidR="00FC19D8" w:rsidRPr="00D413F9" w:rsidRDefault="00FC19D8" w:rsidP="00D413F9"/>
    <w:p w14:paraId="3F6C05EB" w14:textId="77777777" w:rsidR="00F439C9" w:rsidRDefault="0083673E" w:rsidP="00F439C9">
      <w:pPr>
        <w:pStyle w:val="Heading1"/>
      </w:pPr>
      <w:sdt>
        <w:sdtPr>
          <w:alias w:val="Skills:"/>
          <w:tag w:val="Skills:"/>
          <w:id w:val="-1210261327"/>
          <w:placeholder>
            <w:docPart w:val="B0FFB026A5B54B4CAC043B33F3848E31"/>
          </w:placeholder>
          <w:temporary/>
          <w:showingPlcHdr/>
          <w15:appearance w15:val="hidden"/>
        </w:sdtPr>
        <w:sdtContent>
          <w:r w:rsidR="00F439C9">
            <w:t>Skills</w:t>
          </w:r>
        </w:sdtContent>
      </w:sdt>
    </w:p>
    <w:p w14:paraId="2E2BCC1C" w14:textId="77777777" w:rsidR="00A06309" w:rsidRDefault="00A06309" w:rsidP="00FF1889">
      <w:r w:rsidRPr="001264FB">
        <w:t xml:space="preserve">Type 96WPM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 xml:space="preserve">Proficient with Workday </w:t>
      </w:r>
      <w:r w:rsidRPr="003720C4">
        <w:rPr>
          <w:rFonts w:eastAsia="Times New Roman"/>
          <w:color w:val="007FAB" w:themeColor="accent1"/>
        </w:rPr>
        <w:t>•</w:t>
      </w:r>
      <w:r w:rsidRPr="003720C4">
        <w:rPr>
          <w:color w:val="007FAB" w:themeColor="accent1"/>
        </w:rPr>
        <w:t xml:space="preserve"> </w:t>
      </w:r>
      <w:r w:rsidRPr="001264FB">
        <w:t xml:space="preserve">Team player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 xml:space="preserve">Excellent time management skills </w:t>
      </w:r>
      <w:r w:rsidRPr="003720C4"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7FAB" w:themeColor="accent1"/>
        </w:rPr>
        <w:t xml:space="preserve"> </w:t>
      </w:r>
      <w:r w:rsidRPr="001264FB">
        <w:t xml:space="preserve">Conflict Management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 xml:space="preserve">Public Speaking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>Data analytics</w:t>
      </w:r>
    </w:p>
    <w:p w14:paraId="61420970" w14:textId="77777777" w:rsidR="00FC19D8" w:rsidRDefault="00FC19D8" w:rsidP="00FF1889"/>
    <w:p w14:paraId="3D710187" w14:textId="77777777" w:rsidR="00FC19D8" w:rsidRDefault="00FC19D8" w:rsidP="00FC19D8">
      <w:r>
        <w:rPr>
          <w:rFonts w:ascii="Times New Roman" w:hAnsi="Times New Roman" w:cs="Times New Roman"/>
        </w:rPr>
        <w:t>●</w:t>
      </w:r>
      <w:r>
        <w:t xml:space="preserve"> Software and hardware management</w:t>
      </w:r>
    </w:p>
    <w:p w14:paraId="33546AD7" w14:textId="77777777" w:rsidR="00FC19D8" w:rsidRDefault="00FC19D8" w:rsidP="00FC19D8">
      <w:r>
        <w:rPr>
          <w:rFonts w:ascii="Times New Roman" w:hAnsi="Times New Roman" w:cs="Times New Roman"/>
        </w:rPr>
        <w:t>●</w:t>
      </w:r>
      <w:r>
        <w:t xml:space="preserve"> Analytical and methodical when approaching problems</w:t>
      </w:r>
    </w:p>
    <w:p w14:paraId="489388EE" w14:textId="77777777" w:rsidR="00FC19D8" w:rsidRDefault="00FC19D8" w:rsidP="00FC19D8">
      <w:r>
        <w:rPr>
          <w:rFonts w:ascii="Times New Roman" w:hAnsi="Times New Roman" w:cs="Times New Roman"/>
        </w:rPr>
        <w:t>●</w:t>
      </w:r>
      <w:r>
        <w:t xml:space="preserve"> Leadership Skills</w:t>
      </w:r>
    </w:p>
    <w:p w14:paraId="5EF8EF98" w14:textId="77777777" w:rsidR="00FC19D8" w:rsidRDefault="00FC19D8" w:rsidP="00FC19D8">
      <w:r>
        <w:rPr>
          <w:rFonts w:ascii="Times New Roman" w:hAnsi="Times New Roman" w:cs="Times New Roman"/>
        </w:rPr>
        <w:t>●</w:t>
      </w:r>
      <w:r>
        <w:t xml:space="preserve"> </w:t>
      </w:r>
      <w:r w:rsidRPr="001264FB">
        <w:t>Excellent time management skills</w:t>
      </w:r>
    </w:p>
    <w:p w14:paraId="0F0C91F5" w14:textId="77777777" w:rsidR="00FC19D8" w:rsidRDefault="00FC19D8" w:rsidP="00FC19D8">
      <w:r>
        <w:rPr>
          <w:rFonts w:ascii="Times New Roman" w:hAnsi="Times New Roman" w:cs="Times New Roman"/>
        </w:rPr>
        <w:t>●</w:t>
      </w:r>
      <w:r>
        <w:t xml:space="preserve"> Creative thinker</w:t>
      </w:r>
    </w:p>
    <w:p w14:paraId="70482184" w14:textId="77777777" w:rsidR="00FC19D8" w:rsidRDefault="00FC19D8" w:rsidP="00FC19D8">
      <w:r>
        <w:t xml:space="preserve"> </w:t>
      </w:r>
      <w:r>
        <w:rPr>
          <w:rFonts w:ascii="Times New Roman" w:hAnsi="Times New Roman" w:cs="Times New Roman"/>
        </w:rPr>
        <w:t>●</w:t>
      </w:r>
      <w:r>
        <w:t xml:space="preserve"> Excellent persuasion skills.</w:t>
      </w:r>
    </w:p>
    <w:p w14:paraId="1A3ACA07" w14:textId="77777777" w:rsidR="00FC19D8" w:rsidRDefault="00FC19D8" w:rsidP="00FC19D8">
      <w:r>
        <w:rPr>
          <w:rFonts w:ascii="Times New Roman" w:hAnsi="Times New Roman" w:cs="Times New Roman"/>
        </w:rPr>
        <w:t>●</w:t>
      </w:r>
      <w:r>
        <w:t xml:space="preserve"> Proficient at user support.</w:t>
      </w:r>
    </w:p>
    <w:p w14:paraId="5C6538CC" w14:textId="77777777" w:rsidR="007451A7" w:rsidRDefault="007451A7" w:rsidP="00FC19D8">
      <w:r>
        <w:rPr>
          <w:rFonts w:ascii="Times New Roman" w:hAnsi="Times New Roman" w:cs="Times New Roman"/>
        </w:rPr>
        <w:t>●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>Data analytics</w:t>
      </w:r>
    </w:p>
    <w:p w14:paraId="3240C42D" w14:textId="77777777" w:rsidR="00FC19D8" w:rsidRDefault="00FC19D8" w:rsidP="00FF1889"/>
    <w:p w14:paraId="79B2B28F" w14:textId="77777777" w:rsidR="00A06309" w:rsidRDefault="00A06309" w:rsidP="008D31BD">
      <w:pPr>
        <w:pStyle w:val="Heading1"/>
      </w:pPr>
      <w:r>
        <w:t>Education</w:t>
      </w:r>
    </w:p>
    <w:p w14:paraId="57790B56" w14:textId="77777777" w:rsidR="007451A7" w:rsidRDefault="007451A7" w:rsidP="008D31BD">
      <w:pPr>
        <w:pStyle w:val="Heading1"/>
      </w:pPr>
    </w:p>
    <w:p w14:paraId="59B4D7F4" w14:textId="77777777" w:rsidR="007451A7" w:rsidRPr="007451A7" w:rsidRDefault="007451A7" w:rsidP="007451A7">
      <w:pPr>
        <w:pStyle w:val="Heading4"/>
      </w:pPr>
      <w:r>
        <w:lastRenderedPageBreak/>
        <w:t>Diploma</w:t>
      </w:r>
      <w:r w:rsidRPr="00906BEE">
        <w:t xml:space="preserve"> • </w:t>
      </w:r>
      <w:r>
        <w:t>11 November 2022</w:t>
      </w:r>
      <w:r w:rsidRPr="00906BEE">
        <w:t xml:space="preserve"> • </w:t>
      </w:r>
      <w:proofErr w:type="spellStart"/>
      <w:r>
        <w:t>Zetech</w:t>
      </w:r>
      <w:proofErr w:type="spellEnd"/>
      <w:r>
        <w:t xml:space="preserve"> University of ICT, Media and Engineering</w:t>
      </w:r>
    </w:p>
    <w:p w14:paraId="09CD9332" w14:textId="77777777" w:rsidR="007451A7" w:rsidRDefault="007451A7" w:rsidP="007451A7">
      <w:pPr>
        <w:pStyle w:val="Heading4"/>
      </w:pPr>
    </w:p>
    <w:p w14:paraId="2E9499B1" w14:textId="77777777" w:rsidR="007451A7" w:rsidRPr="007451A7" w:rsidRDefault="007451A7" w:rsidP="007451A7"/>
    <w:p w14:paraId="15D8DB71" w14:textId="43A33115" w:rsidR="007451A7" w:rsidRDefault="007451A7" w:rsidP="007451A7">
      <w:pPr>
        <w:pStyle w:val="Heading4"/>
      </w:pPr>
      <w:r>
        <w:t xml:space="preserve">Computer Packages </w:t>
      </w:r>
      <w:r w:rsidR="008457AC">
        <w:t>C</w:t>
      </w:r>
      <w:r>
        <w:t>ertificate</w:t>
      </w:r>
      <w:r w:rsidRPr="00906BEE">
        <w:t xml:space="preserve">• </w:t>
      </w:r>
      <w:r>
        <w:t>February 2020</w:t>
      </w:r>
      <w:r w:rsidRPr="00906BEE">
        <w:t xml:space="preserve"> • </w:t>
      </w:r>
      <w:r>
        <w:t>Cambridge Universal College Branch</w:t>
      </w:r>
    </w:p>
    <w:p w14:paraId="3B67441C" w14:textId="77777777" w:rsidR="007451A7" w:rsidRPr="007451A7" w:rsidRDefault="007451A7" w:rsidP="007451A7"/>
    <w:p w14:paraId="03ACB9A5" w14:textId="77777777" w:rsidR="007451A7" w:rsidRPr="00906BEE" w:rsidRDefault="007451A7" w:rsidP="007451A7">
      <w:pPr>
        <w:pStyle w:val="Heading4"/>
      </w:pPr>
      <w:r>
        <w:t>Highschool certificate</w:t>
      </w:r>
      <w:r w:rsidRPr="00906BEE">
        <w:t xml:space="preserve"> • </w:t>
      </w:r>
      <w:r>
        <w:t>November 2019</w:t>
      </w:r>
      <w:r w:rsidRPr="00906BEE">
        <w:t xml:space="preserve"> • </w:t>
      </w:r>
      <w:r>
        <w:t xml:space="preserve">Mother of Apostles Seminary </w:t>
      </w:r>
    </w:p>
    <w:p w14:paraId="145AAFC2" w14:textId="77777777" w:rsidR="007451A7" w:rsidRDefault="007451A7" w:rsidP="007451A7">
      <w:r>
        <w:t xml:space="preserve">Award Music and Drama </w:t>
      </w:r>
    </w:p>
    <w:p w14:paraId="76155D85" w14:textId="77777777" w:rsidR="007451A7" w:rsidRDefault="007451A7" w:rsidP="007451A7">
      <w:r>
        <w:t>YCS leadership award</w:t>
      </w:r>
    </w:p>
    <w:p w14:paraId="2CB1B26D" w14:textId="77777777" w:rsidR="007451A7" w:rsidRPr="00906BEE" w:rsidRDefault="007451A7" w:rsidP="007451A7">
      <w:pPr>
        <w:pStyle w:val="Heading4"/>
      </w:pPr>
      <w:r>
        <w:t>PRIMARY SCHOOL EDUCATION CERTIFICATE</w:t>
      </w:r>
      <w:r w:rsidRPr="00906BEE">
        <w:t xml:space="preserve"> • </w:t>
      </w:r>
      <w:r>
        <w:t>November 2015</w:t>
      </w:r>
      <w:r w:rsidRPr="00906BEE">
        <w:t xml:space="preserve">• </w:t>
      </w:r>
      <w:proofErr w:type="gramStart"/>
      <w:r>
        <w:t>ST.URSULAS</w:t>
      </w:r>
      <w:proofErr w:type="gramEnd"/>
      <w:r>
        <w:t xml:space="preserve"> PRIMARY SCHOOL</w:t>
      </w:r>
    </w:p>
    <w:p w14:paraId="3816C3DC" w14:textId="77777777" w:rsidR="007451A7" w:rsidRDefault="007451A7" w:rsidP="007451A7"/>
    <w:p w14:paraId="5C64949B" w14:textId="77777777" w:rsidR="007451A7" w:rsidRDefault="007451A7" w:rsidP="007451A7">
      <w:r>
        <w:t>Award in music and drama</w:t>
      </w:r>
    </w:p>
    <w:p w14:paraId="19A5D54E" w14:textId="77777777" w:rsidR="007451A7" w:rsidRDefault="007451A7" w:rsidP="008D31BD">
      <w:pPr>
        <w:pStyle w:val="Heading1"/>
      </w:pPr>
    </w:p>
    <w:p w14:paraId="09F4C065" w14:textId="77777777" w:rsidR="00434074" w:rsidRDefault="0083673E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45C894DC40DF48D0A0687F13212DCF10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</w:p>
    <w:p w14:paraId="0D8598DE" w14:textId="77777777" w:rsidR="00A06309" w:rsidRDefault="00A06309" w:rsidP="00FF1889">
      <w:r>
        <w:t>Literature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Environmental conservation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3720C4">
        <w:rPr>
          <w:color w:val="007FAB" w:themeColor="accent1"/>
        </w:rPr>
        <w:t xml:space="preserve"> </w:t>
      </w:r>
      <w:r>
        <w:t>Art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Yoga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Skiing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Travel</w:t>
      </w:r>
    </w:p>
    <w:p w14:paraId="59463CA3" w14:textId="77777777" w:rsidR="007451A7" w:rsidRDefault="007451A7" w:rsidP="007451A7">
      <w:r>
        <w:t>Acting (music &amp;amp; drama)</w:t>
      </w:r>
    </w:p>
    <w:p w14:paraId="769117B2" w14:textId="77777777" w:rsidR="007451A7" w:rsidRDefault="007451A7" w:rsidP="007451A7">
      <w:r>
        <w:t>Photography.</w:t>
      </w:r>
    </w:p>
    <w:p w14:paraId="374709BE" w14:textId="77777777" w:rsidR="007451A7" w:rsidRDefault="007451A7" w:rsidP="007451A7">
      <w:r>
        <w:t>Playing lawn tennis</w:t>
      </w:r>
    </w:p>
    <w:p w14:paraId="3B4D7E16" w14:textId="77777777" w:rsidR="007451A7" w:rsidRDefault="007451A7" w:rsidP="007451A7">
      <w:r>
        <w:t>Swimming</w:t>
      </w:r>
    </w:p>
    <w:p w14:paraId="26EAF772" w14:textId="77777777" w:rsidR="007451A7" w:rsidRDefault="007451A7" w:rsidP="007451A7">
      <w:r>
        <w:t>Skating</w:t>
      </w:r>
    </w:p>
    <w:p w14:paraId="1F23A802" w14:textId="77777777" w:rsidR="007451A7" w:rsidRDefault="007451A7" w:rsidP="007451A7">
      <w:r>
        <w:t>Web designing</w:t>
      </w:r>
    </w:p>
    <w:p w14:paraId="35F1152A" w14:textId="77777777" w:rsidR="007451A7" w:rsidRDefault="007451A7" w:rsidP="007451A7"/>
    <w:p w14:paraId="7CC5CE30" w14:textId="77777777" w:rsidR="007451A7" w:rsidRDefault="007451A7" w:rsidP="007451A7">
      <w:r>
        <w:t xml:space="preserve">I was a member of the mother of </w:t>
      </w:r>
      <w:proofErr w:type="gramStart"/>
      <w:r>
        <w:t>apostles</w:t>
      </w:r>
      <w:proofErr w:type="gramEnd"/>
      <w:r>
        <w:t xml:space="preserve"> music and drama society and tennis team. I did learn</w:t>
      </w:r>
    </w:p>
    <w:p w14:paraId="4B83F0C9" w14:textId="669ED84E" w:rsidR="007451A7" w:rsidRDefault="007451A7" w:rsidP="007451A7">
      <w:r>
        <w:t>much about being a team member and the value of team spirit.</w:t>
      </w:r>
      <w:r w:rsidR="008457AC">
        <w:t xml:space="preserve"> </w:t>
      </w:r>
      <w:bookmarkStart w:id="0" w:name="_GoBack"/>
      <w:bookmarkEnd w:id="0"/>
      <w:proofErr w:type="gramStart"/>
      <w:r>
        <w:t>I</w:t>
      </w:r>
      <w:proofErr w:type="gramEnd"/>
      <w:r>
        <w:t xml:space="preserve"> learned the importance of</w:t>
      </w:r>
    </w:p>
    <w:p w14:paraId="1FB937D9" w14:textId="77777777" w:rsidR="007451A7" w:rsidRDefault="007451A7" w:rsidP="007451A7">
      <w:r>
        <w:t>using a plan so as to achieve a given goal.</w:t>
      </w:r>
    </w:p>
    <w:p w14:paraId="1FA037BB" w14:textId="77777777" w:rsidR="007451A7" w:rsidRDefault="007451A7" w:rsidP="007451A7"/>
    <w:p w14:paraId="6086C7BD" w14:textId="77777777" w:rsidR="007451A7" w:rsidRDefault="007451A7" w:rsidP="007451A7"/>
    <w:p w14:paraId="2DA99074" w14:textId="77777777" w:rsidR="007451A7" w:rsidRDefault="007451A7" w:rsidP="007451A7"/>
    <w:p w14:paraId="5D17701B" w14:textId="77777777" w:rsidR="007451A7" w:rsidRDefault="007451A7" w:rsidP="007451A7"/>
    <w:p w14:paraId="67349DF6" w14:textId="77777777" w:rsidR="007451A7" w:rsidRPr="007451A7" w:rsidRDefault="007451A7" w:rsidP="007451A7">
      <w:pPr>
        <w:rPr>
          <w:rFonts w:ascii="Arial Black" w:hAnsi="Arial Black"/>
          <w:sz w:val="28"/>
          <w:szCs w:val="28"/>
        </w:rPr>
      </w:pPr>
      <w:r w:rsidRPr="007451A7">
        <w:rPr>
          <w:rFonts w:ascii="Arial Black" w:hAnsi="Arial Black"/>
          <w:sz w:val="28"/>
          <w:szCs w:val="28"/>
        </w:rPr>
        <w:lastRenderedPageBreak/>
        <w:t>REFEREES</w:t>
      </w:r>
    </w:p>
    <w:p w14:paraId="689CE49F" w14:textId="77777777" w:rsidR="007451A7" w:rsidRPr="00427F3E" w:rsidRDefault="007451A7" w:rsidP="007451A7">
      <w:pPr>
        <w:rPr>
          <w:u w:val="thick" w:color="FF0000"/>
        </w:rPr>
      </w:pPr>
      <w:r w:rsidRPr="00427F3E">
        <w:rPr>
          <w:u w:val="thick" w:color="FF0000"/>
        </w:rPr>
        <w:t>1)Januarismuli@gmail.cpm</w:t>
      </w:r>
    </w:p>
    <w:p w14:paraId="65FB8412" w14:textId="77777777" w:rsidR="007451A7" w:rsidRPr="00427F3E" w:rsidRDefault="007451A7" w:rsidP="007451A7">
      <w:pPr>
        <w:rPr>
          <w:u w:val="thick" w:color="FF0000"/>
        </w:rPr>
      </w:pPr>
      <w:r w:rsidRPr="00427F3E">
        <w:rPr>
          <w:u w:val="thick" w:color="FF0000"/>
        </w:rPr>
        <w:t>Attachment supervisor-KNBS</w:t>
      </w:r>
    </w:p>
    <w:p w14:paraId="7D069E59" w14:textId="77777777" w:rsidR="007451A7" w:rsidRPr="00427F3E" w:rsidRDefault="007451A7" w:rsidP="007451A7">
      <w:pPr>
        <w:rPr>
          <w:u w:val="thick" w:color="FF0000"/>
        </w:rPr>
      </w:pPr>
      <w:proofErr w:type="gramStart"/>
      <w:r w:rsidRPr="00427F3E">
        <w:rPr>
          <w:u w:val="thick" w:color="FF0000"/>
        </w:rPr>
        <w:t>.+</w:t>
      </w:r>
      <w:proofErr w:type="gramEnd"/>
      <w:r w:rsidRPr="00427F3E">
        <w:rPr>
          <w:u w:val="thick" w:color="FF0000"/>
        </w:rPr>
        <w:t>254725848572</w:t>
      </w:r>
    </w:p>
    <w:p w14:paraId="01F5A72F" w14:textId="77777777" w:rsidR="007451A7" w:rsidRPr="00427F3E" w:rsidRDefault="007451A7" w:rsidP="007451A7">
      <w:pPr>
        <w:rPr>
          <w:u w:val="thick" w:color="FF0000"/>
        </w:rPr>
      </w:pPr>
    </w:p>
    <w:p w14:paraId="481B6A73" w14:textId="77777777" w:rsidR="007451A7" w:rsidRPr="007451A7" w:rsidRDefault="007451A7" w:rsidP="007451A7">
      <w:pPr>
        <w:rPr>
          <w:u w:val="thick" w:color="FF0000"/>
        </w:rPr>
      </w:pPr>
      <w:r w:rsidRPr="00427F3E">
        <w:rPr>
          <w:u w:val="thick" w:color="FF0000"/>
        </w:rPr>
        <w:t>2)</w:t>
      </w:r>
      <w:r w:rsidRPr="007451A7">
        <w:t xml:space="preserve"> </w:t>
      </w:r>
      <w:r w:rsidRPr="007451A7">
        <w:rPr>
          <w:u w:val="thick" w:color="FF0000"/>
        </w:rPr>
        <w:t>felixonyimbo@gmail.com</w:t>
      </w:r>
    </w:p>
    <w:p w14:paraId="5ECF9658" w14:textId="77777777" w:rsidR="007451A7" w:rsidRPr="007451A7" w:rsidRDefault="007451A7" w:rsidP="007451A7">
      <w:pPr>
        <w:rPr>
          <w:u w:val="thick" w:color="FF0000"/>
        </w:rPr>
      </w:pPr>
      <w:r w:rsidRPr="007451A7">
        <w:rPr>
          <w:u w:val="thick" w:color="FF0000"/>
        </w:rPr>
        <w:t>Cybershop employer</w:t>
      </w:r>
    </w:p>
    <w:p w14:paraId="5CC79345" w14:textId="77777777" w:rsidR="007451A7" w:rsidRDefault="007451A7" w:rsidP="007451A7">
      <w:pPr>
        <w:rPr>
          <w:u w:val="thick" w:color="FF0000"/>
        </w:rPr>
      </w:pPr>
      <w:r w:rsidRPr="007451A7">
        <w:rPr>
          <w:u w:val="thick" w:color="FF0000"/>
        </w:rPr>
        <w:t>+254745708777</w:t>
      </w:r>
    </w:p>
    <w:p w14:paraId="6F69AE15" w14:textId="77777777" w:rsidR="007451A7" w:rsidRPr="00427F3E" w:rsidRDefault="007451A7" w:rsidP="007451A7">
      <w:pPr>
        <w:rPr>
          <w:u w:val="thick" w:color="FF0000"/>
        </w:rPr>
      </w:pPr>
    </w:p>
    <w:p w14:paraId="44484AAC" w14:textId="77777777" w:rsidR="007451A7" w:rsidRPr="00427F3E" w:rsidRDefault="007451A7" w:rsidP="007451A7">
      <w:pPr>
        <w:rPr>
          <w:u w:val="thick" w:color="FF0000"/>
        </w:rPr>
      </w:pPr>
      <w:r w:rsidRPr="00427F3E">
        <w:rPr>
          <w:u w:val="thick" w:color="FF0000"/>
        </w:rPr>
        <w:t>3)</w:t>
      </w:r>
      <w:r>
        <w:rPr>
          <w:u w:val="thick" w:color="FF0000"/>
        </w:rPr>
        <w:t>g</w:t>
      </w:r>
      <w:r w:rsidRPr="00427F3E">
        <w:rPr>
          <w:u w:val="thick" w:color="FF0000"/>
        </w:rPr>
        <w:t>racebenny@gmail.com</w:t>
      </w:r>
    </w:p>
    <w:p w14:paraId="246589D1" w14:textId="77777777" w:rsidR="007451A7" w:rsidRPr="00427F3E" w:rsidRDefault="007451A7" w:rsidP="007451A7">
      <w:pPr>
        <w:rPr>
          <w:u w:val="thick" w:color="FF0000"/>
        </w:rPr>
      </w:pPr>
      <w:r w:rsidRPr="00427F3E">
        <w:rPr>
          <w:u w:val="thick" w:color="FF0000"/>
        </w:rPr>
        <w:t>Photography and visual audio employer</w:t>
      </w:r>
    </w:p>
    <w:p w14:paraId="6664EEE4" w14:textId="77777777" w:rsidR="007451A7" w:rsidRDefault="007451A7" w:rsidP="007451A7">
      <w:pPr>
        <w:rPr>
          <w:u w:val="thick" w:color="FF0000"/>
        </w:rPr>
      </w:pPr>
      <w:r>
        <w:rPr>
          <w:u w:val="thick" w:color="FF0000"/>
        </w:rPr>
        <w:t>+254</w:t>
      </w:r>
      <w:r w:rsidRPr="00427F3E">
        <w:rPr>
          <w:u w:val="thick" w:color="FF0000"/>
        </w:rPr>
        <w:t>740454559</w:t>
      </w:r>
    </w:p>
    <w:p w14:paraId="492D841C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7231F37F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01573A5D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0A66B291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20DD21AC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5E617CEA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5D0212C2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3396744B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2DF83697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2653146D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5C435DB5" w14:textId="77777777" w:rsidR="007451A7" w:rsidRDefault="007451A7" w:rsidP="007451A7">
      <w:pPr>
        <w:rPr>
          <w:rFonts w:ascii="Arial Black" w:hAnsi="Arial Black"/>
          <w:sz w:val="28"/>
          <w:szCs w:val="28"/>
        </w:rPr>
      </w:pPr>
    </w:p>
    <w:p w14:paraId="1F6EC6DE" w14:textId="77777777" w:rsidR="007451A7" w:rsidRPr="007451A7" w:rsidRDefault="007451A7" w:rsidP="007451A7">
      <w:pPr>
        <w:rPr>
          <w:rFonts w:ascii="Arial Black" w:hAnsi="Arial Black"/>
          <w:sz w:val="28"/>
          <w:szCs w:val="28"/>
        </w:rPr>
      </w:pPr>
    </w:p>
    <w:p w14:paraId="77CFEB84" w14:textId="77777777" w:rsidR="007451A7" w:rsidRDefault="007451A7" w:rsidP="007451A7"/>
    <w:sectPr w:rsidR="007451A7" w:rsidSect="00F439C9">
      <w:footerReference w:type="default" r:id="rId14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7938C" w14:textId="77777777" w:rsidR="0083673E" w:rsidRDefault="0083673E" w:rsidP="00725803">
      <w:pPr>
        <w:spacing w:after="0"/>
      </w:pPr>
      <w:r>
        <w:separator/>
      </w:r>
    </w:p>
  </w:endnote>
  <w:endnote w:type="continuationSeparator" w:id="0">
    <w:p w14:paraId="52D1222F" w14:textId="77777777" w:rsidR="0083673E" w:rsidRDefault="0083673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AC2763" w14:textId="77777777" w:rsidR="0083673E" w:rsidRDefault="008367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A4E87" w14:textId="77777777" w:rsidR="0083673E" w:rsidRDefault="0083673E" w:rsidP="00725803">
      <w:pPr>
        <w:spacing w:after="0"/>
      </w:pPr>
      <w:r>
        <w:separator/>
      </w:r>
    </w:p>
  </w:footnote>
  <w:footnote w:type="continuationSeparator" w:id="0">
    <w:p w14:paraId="00DED392" w14:textId="77777777" w:rsidR="0083673E" w:rsidRDefault="0083673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DD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922D0"/>
    <w:rsid w:val="00340B03"/>
    <w:rsid w:val="00354CF1"/>
    <w:rsid w:val="00380AE7"/>
    <w:rsid w:val="003A6943"/>
    <w:rsid w:val="00410BA2"/>
    <w:rsid w:val="00434074"/>
    <w:rsid w:val="00463C3B"/>
    <w:rsid w:val="00465C0D"/>
    <w:rsid w:val="004937AE"/>
    <w:rsid w:val="004E2970"/>
    <w:rsid w:val="005026DD"/>
    <w:rsid w:val="00513EFC"/>
    <w:rsid w:val="00520791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451A7"/>
    <w:rsid w:val="00752315"/>
    <w:rsid w:val="007C211F"/>
    <w:rsid w:val="007C26CB"/>
    <w:rsid w:val="007F3012"/>
    <w:rsid w:val="0083673E"/>
    <w:rsid w:val="008457AC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5DD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C19D8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FF68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vanity-namedomain">
    <w:name w:val="vanity-name__domain"/>
    <w:basedOn w:val="DefaultParagraphFont"/>
    <w:rsid w:val="0083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classic%20HR%20resum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352AC10A80475C9460D509C937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57948-515C-40E7-ADF8-259D501BE3D9}"/>
      </w:docPartPr>
      <w:docPartBody>
        <w:p w:rsidR="00BE0028" w:rsidRDefault="00727493">
          <w:pPr>
            <w:pStyle w:val="ED352AC10A80475C9460D509C9378359"/>
          </w:pPr>
          <w:r w:rsidRPr="00AD3FD8">
            <w:t>Experience</w:t>
          </w:r>
        </w:p>
      </w:docPartBody>
    </w:docPart>
    <w:docPart>
      <w:docPartPr>
        <w:name w:val="B0FFB026A5B54B4CAC043B33F3848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37BF2-031E-4153-A3C6-0E7EFFF7EA42}"/>
      </w:docPartPr>
      <w:docPartBody>
        <w:p w:rsidR="00BE0028" w:rsidRDefault="00727493">
          <w:pPr>
            <w:pStyle w:val="B0FFB026A5B54B4CAC043B33F3848E31"/>
          </w:pPr>
          <w:r>
            <w:t>Skills</w:t>
          </w:r>
        </w:p>
      </w:docPartBody>
    </w:docPart>
    <w:docPart>
      <w:docPartPr>
        <w:name w:val="45C894DC40DF48D0A0687F13212DC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FC4A9-1208-4086-9DA1-5F8ACFC303B6}"/>
      </w:docPartPr>
      <w:docPartBody>
        <w:p w:rsidR="00BE0028" w:rsidRDefault="00727493">
          <w:pPr>
            <w:pStyle w:val="45C894DC40DF48D0A0687F13212DCF10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69"/>
    <w:rsid w:val="00727493"/>
    <w:rsid w:val="00BE0028"/>
    <w:rsid w:val="00D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52AC10A80475C9460D509C9378359">
    <w:name w:val="ED352AC10A80475C9460D509C9378359"/>
  </w:style>
  <w:style w:type="paragraph" w:customStyle="1" w:styleId="B0FFB026A5B54B4CAC043B33F3848E31">
    <w:name w:val="B0FFB026A5B54B4CAC043B33F3848E31"/>
  </w:style>
  <w:style w:type="paragraph" w:customStyle="1" w:styleId="45C894DC40DF48D0A0687F13212DCF10">
    <w:name w:val="45C894DC40DF48D0A0687F13212DCF10"/>
  </w:style>
  <w:style w:type="paragraph" w:customStyle="1" w:styleId="DFB0B869ECC94412A664A061ED21E2F7">
    <w:name w:val="DFB0B869ECC94412A664A061ED21E2F7"/>
    <w:rsid w:val="00DC2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F1D5E89E-A0CF-486D-A45D-ED12660E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2023-06-05T10:58:00Z</dcterms:created>
  <dcterms:modified xsi:type="dcterms:W3CDTF">2023-06-06T14:29:00Z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941be752-0eac-46cb-aa9f-1f2016b5daad</vt:lpwstr>
  </property>
</Properties>
</file>